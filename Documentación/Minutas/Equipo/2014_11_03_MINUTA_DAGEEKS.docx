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2D35D" w14:textId="3C8F9FB5" w:rsidR="0019452A" w:rsidRPr="00B14F57" w:rsidRDefault="0019452A">
      <w:pPr>
        <w:rPr>
          <w:lang w:val="es-ES_tradnl"/>
        </w:rPr>
      </w:pPr>
      <w:bookmarkStart w:id="0" w:name="OLE_LINK1"/>
    </w:p>
    <w:tbl>
      <w:tblPr>
        <w:tblpPr w:leftFromText="141" w:rightFromText="141" w:vertAnchor="text" w:tblpX="284" w:tblpY="1"/>
        <w:tblOverlap w:val="never"/>
        <w:tblW w:w="9305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694"/>
        <w:gridCol w:w="3118"/>
        <w:gridCol w:w="1418"/>
        <w:gridCol w:w="2075"/>
      </w:tblGrid>
      <w:tr w:rsidR="005F66F2" w:rsidRPr="006332D6" w14:paraId="4377DD49" w14:textId="77777777" w:rsidTr="005F66F2">
        <w:trPr>
          <w:trHeight w:val="229"/>
        </w:trPr>
        <w:tc>
          <w:tcPr>
            <w:tcW w:w="9305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87CC687" w14:textId="77777777" w:rsidR="005F66F2" w:rsidRPr="00B14F57" w:rsidRDefault="005F66F2" w:rsidP="005F66F2">
            <w:pPr>
              <w:rPr>
                <w:lang w:val="es-ES_tradnl"/>
              </w:rPr>
            </w:pPr>
          </w:p>
          <w:tbl>
            <w:tblPr>
              <w:tblStyle w:val="Tablaconcuadrcula"/>
              <w:tblW w:w="9209" w:type="dxa"/>
              <w:tblBorders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  <w:insideH w:val="single" w:sz="4" w:space="0" w:color="C0C0C0"/>
                <w:insideV w:val="single" w:sz="4" w:space="0" w:color="C0C0C0"/>
              </w:tblBorders>
              <w:tblLook w:val="04A0" w:firstRow="1" w:lastRow="0" w:firstColumn="1" w:lastColumn="0" w:noHBand="0" w:noVBand="1"/>
            </w:tblPr>
            <w:tblGrid>
              <w:gridCol w:w="2689"/>
              <w:gridCol w:w="6520"/>
            </w:tblGrid>
            <w:tr w:rsidR="005F66F2" w:rsidRPr="00B14F57" w14:paraId="7185DF83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55D8EEF4" w14:textId="1C98A160" w:rsidR="005F66F2" w:rsidRPr="00B14F57" w:rsidRDefault="0000421C" w:rsidP="006332D6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  <w:r>
                    <w:rPr>
                      <w:sz w:val="16"/>
                      <w:szCs w:val="16"/>
                      <w:lang w:val="es-ES_tradnl"/>
                    </w:rPr>
                    <w:t xml:space="preserve">NOMBRE </w:t>
                  </w:r>
                  <w:r w:rsidR="005F66F2" w:rsidRPr="00B14F57">
                    <w:rPr>
                      <w:sz w:val="16"/>
                      <w:szCs w:val="16"/>
                      <w:lang w:val="es-ES_tradnl"/>
                    </w:rPr>
                    <w:t>Proyecto</w:t>
                  </w:r>
                </w:p>
              </w:tc>
              <w:tc>
                <w:tcPr>
                  <w:tcW w:w="6520" w:type="dxa"/>
                </w:tcPr>
                <w:p w14:paraId="7E53D7AC" w14:textId="7B910714" w:rsidR="005F66F2" w:rsidRPr="00B14F57" w:rsidRDefault="004277A1" w:rsidP="006332D6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  <w:proofErr w:type="spellStart"/>
                  <w:r>
                    <w:rPr>
                      <w:lang w:val="es-ES_tradnl"/>
                    </w:rPr>
                    <w:t>throughCode</w:t>
                  </w:r>
                  <w:proofErr w:type="spellEnd"/>
                </w:p>
              </w:tc>
            </w:tr>
            <w:tr w:rsidR="005F66F2" w:rsidRPr="00B14F57" w14:paraId="6716C1CF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37DC9283" w14:textId="77777777" w:rsidR="005F66F2" w:rsidRPr="00B14F57" w:rsidRDefault="005F66F2" w:rsidP="006332D6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  <w:r w:rsidRPr="00B14F57">
                    <w:rPr>
                      <w:sz w:val="16"/>
                      <w:szCs w:val="16"/>
                      <w:lang w:val="es-ES_tradnl"/>
                    </w:rPr>
                    <w:t>Fecha de la Reunión</w:t>
                  </w:r>
                </w:p>
              </w:tc>
              <w:tc>
                <w:tcPr>
                  <w:tcW w:w="6520" w:type="dxa"/>
                </w:tcPr>
                <w:p w14:paraId="23ED710D" w14:textId="7585A518" w:rsidR="005F66F2" w:rsidRPr="00B14F57" w:rsidRDefault="006332D6" w:rsidP="006332D6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03</w:t>
                  </w:r>
                  <w:r w:rsidR="004277A1">
                    <w:rPr>
                      <w:lang w:val="es-ES_tradnl"/>
                    </w:rPr>
                    <w:t xml:space="preserve"> de </w:t>
                  </w:r>
                  <w:r>
                    <w:rPr>
                      <w:lang w:val="es-ES_tradnl"/>
                    </w:rPr>
                    <w:t>noviembre</w:t>
                  </w:r>
                  <w:r w:rsidR="004277A1">
                    <w:rPr>
                      <w:lang w:val="es-ES_tradnl"/>
                    </w:rPr>
                    <w:t xml:space="preserve"> de 2014</w:t>
                  </w:r>
                </w:p>
              </w:tc>
            </w:tr>
            <w:tr w:rsidR="005F66F2" w:rsidRPr="006332D6" w14:paraId="2FC8AB23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6F1603FA" w14:textId="77777777" w:rsidR="005F66F2" w:rsidRPr="00B14F57" w:rsidRDefault="005F66F2" w:rsidP="006332D6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  <w:r w:rsidRPr="00B14F57">
                    <w:rPr>
                      <w:sz w:val="16"/>
                      <w:szCs w:val="16"/>
                      <w:lang w:val="es-ES_tradnl"/>
                    </w:rPr>
                    <w:t>Lugar</w:t>
                  </w:r>
                </w:p>
              </w:tc>
              <w:tc>
                <w:tcPr>
                  <w:tcW w:w="6520" w:type="dxa"/>
                </w:tcPr>
                <w:p w14:paraId="3AA38F99" w14:textId="101DCA14" w:rsidR="005F66F2" w:rsidRPr="00B14F57" w:rsidRDefault="00DE3B16" w:rsidP="006332D6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Biblioteca del Campus, </w:t>
                  </w:r>
                  <w:r w:rsidR="00DE0D72">
                    <w:rPr>
                      <w:lang w:val="es-ES_tradnl"/>
                    </w:rPr>
                    <w:t>Cuarto</w:t>
                  </w:r>
                  <w:r>
                    <w:rPr>
                      <w:lang w:val="es-ES_tradnl"/>
                    </w:rPr>
                    <w:t xml:space="preserve"> Piso</w:t>
                  </w:r>
                </w:p>
              </w:tc>
            </w:tr>
            <w:tr w:rsidR="0000421C" w:rsidRPr="006332D6" w14:paraId="2CF15659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405A2D4A" w14:textId="77777777" w:rsidR="0000421C" w:rsidRPr="00B14F57" w:rsidRDefault="0000421C" w:rsidP="006332D6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</w:p>
              </w:tc>
              <w:tc>
                <w:tcPr>
                  <w:tcW w:w="6520" w:type="dxa"/>
                </w:tcPr>
                <w:p w14:paraId="5E8845F9" w14:textId="77777777" w:rsidR="0000421C" w:rsidRPr="00B14F57" w:rsidRDefault="0000421C" w:rsidP="006332D6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</w:p>
              </w:tc>
            </w:tr>
          </w:tbl>
          <w:p w14:paraId="418A5598" w14:textId="77777777" w:rsidR="005F66F2" w:rsidRPr="00B14F57" w:rsidRDefault="005F66F2" w:rsidP="005F66F2">
            <w:pPr>
              <w:pStyle w:val="Encabezadoenmaysculas"/>
              <w:rPr>
                <w:lang w:val="es-ES_tradnl"/>
              </w:rPr>
            </w:pPr>
          </w:p>
          <w:p w14:paraId="73028A13" w14:textId="77777777" w:rsidR="005F66F2" w:rsidRPr="00B14F57" w:rsidRDefault="005F66F2" w:rsidP="005F66F2">
            <w:pPr>
              <w:rPr>
                <w:lang w:val="es-ES_tradnl"/>
              </w:rPr>
            </w:pPr>
          </w:p>
        </w:tc>
      </w:tr>
      <w:tr w:rsidR="005F66F2" w:rsidRPr="006332D6" w14:paraId="6ED613C1" w14:textId="77777777" w:rsidTr="005F66F2">
        <w:trPr>
          <w:trHeight w:val="360"/>
        </w:trPr>
        <w:tc>
          <w:tcPr>
            <w:tcW w:w="2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8710006" w14:textId="00E2F413" w:rsidR="005F66F2" w:rsidRPr="00B14F57" w:rsidRDefault="005F66F2" w:rsidP="005F66F2">
            <w:pPr>
              <w:pStyle w:val="Encabezadoenmaysculas"/>
              <w:rPr>
                <w:lang w:val="es-ES_tradnl"/>
              </w:rPr>
            </w:pPr>
            <w:r w:rsidRPr="00B14F57">
              <w:rPr>
                <w:lang w:val="es-ES_tradnl"/>
              </w:rPr>
              <w:t>Asistentes</w:t>
            </w:r>
            <w:r w:rsidR="00EF4F75">
              <w:rPr>
                <w:lang w:val="es-ES_tradnl"/>
              </w:rPr>
              <w:t xml:space="preserve"> (incluir hora de llegada)</w:t>
            </w:r>
          </w:p>
        </w:tc>
        <w:tc>
          <w:tcPr>
            <w:tcW w:w="661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E175839" w14:textId="4A7C2D38" w:rsidR="004277A1" w:rsidRDefault="004277A1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Jesús Ramírez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</w:r>
            <w:r w:rsidR="006332D6">
              <w:rPr>
                <w:lang w:val="es-ES_tradnl"/>
              </w:rPr>
              <w:t>6:11</w:t>
            </w:r>
          </w:p>
          <w:p w14:paraId="117EEC73" w14:textId="64CF00A4" w:rsidR="004277A1" w:rsidRDefault="004277A1" w:rsidP="004277A1">
            <w:pPr>
              <w:rPr>
                <w:lang w:val="es-ES_tradnl"/>
              </w:rPr>
            </w:pPr>
            <w:r>
              <w:rPr>
                <w:lang w:val="es-ES_tradnl"/>
              </w:rPr>
              <w:t>Eugenio Sánchez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</w:r>
            <w:r w:rsidR="006332D6">
              <w:rPr>
                <w:lang w:val="es-ES_tradnl"/>
              </w:rPr>
              <w:t>6:23</w:t>
            </w:r>
          </w:p>
          <w:p w14:paraId="296DA816" w14:textId="622FDFA2" w:rsidR="004277A1" w:rsidRPr="00B14F57" w:rsidRDefault="004277A1" w:rsidP="00DE0D72">
            <w:pPr>
              <w:rPr>
                <w:lang w:val="es-ES_tradnl"/>
              </w:rPr>
            </w:pPr>
            <w:r>
              <w:rPr>
                <w:lang w:val="es-ES_tradnl"/>
              </w:rPr>
              <w:t>Christian Rodríguez</w:t>
            </w:r>
            <w:r>
              <w:rPr>
                <w:lang w:val="es-ES_tradnl"/>
              </w:rPr>
              <w:tab/>
            </w:r>
            <w:r w:rsidR="006332D6">
              <w:rPr>
                <w:lang w:val="es-ES_tradnl"/>
              </w:rPr>
              <w:t>6</w:t>
            </w:r>
            <w:r w:rsidR="00DE0D72">
              <w:rPr>
                <w:lang w:val="es-ES_tradnl"/>
              </w:rPr>
              <w:t>:0</w:t>
            </w:r>
            <w:r w:rsidR="006332D6">
              <w:rPr>
                <w:lang w:val="es-ES_tradnl"/>
              </w:rPr>
              <w:t>4</w:t>
            </w:r>
          </w:p>
        </w:tc>
      </w:tr>
      <w:tr w:rsidR="005F66F2" w:rsidRPr="006332D6" w14:paraId="6F07D84F" w14:textId="77777777" w:rsidTr="005F66F2">
        <w:trPr>
          <w:trHeight w:val="432"/>
        </w:trPr>
        <w:tc>
          <w:tcPr>
            <w:tcW w:w="9305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25C0C30F" w14:textId="20A04C10" w:rsidR="005F66F2" w:rsidRPr="00B14F57" w:rsidRDefault="005F66F2" w:rsidP="005F66F2">
            <w:pPr>
              <w:rPr>
                <w:lang w:val="es-ES_tradnl"/>
              </w:rPr>
            </w:pPr>
          </w:p>
        </w:tc>
      </w:tr>
      <w:tr w:rsidR="005F66F2" w:rsidRPr="006332D6" w14:paraId="1AAE3BE7" w14:textId="77777777" w:rsidTr="005F66F2">
        <w:trPr>
          <w:trHeight w:val="360"/>
        </w:trPr>
        <w:tc>
          <w:tcPr>
            <w:tcW w:w="9305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B0241F1" w14:textId="77777777" w:rsidR="005F66F2" w:rsidRPr="00B14F57" w:rsidRDefault="005F66F2" w:rsidP="005F66F2">
            <w:pPr>
              <w:pStyle w:val="Ttulo2"/>
              <w:rPr>
                <w:rFonts w:ascii="Arial" w:hAnsi="Arial" w:cs="Arial"/>
                <w:b/>
                <w:sz w:val="22"/>
                <w:lang w:val="es-ES_tradnl"/>
              </w:rPr>
            </w:pPr>
            <w:bookmarkStart w:id="1" w:name="MinuteTopic"/>
            <w:r w:rsidRPr="00B14F57">
              <w:rPr>
                <w:rFonts w:ascii="Arial" w:hAnsi="Arial" w:cs="Arial"/>
                <w:b/>
                <w:sz w:val="22"/>
                <w:lang w:val="es-ES_tradnl"/>
              </w:rPr>
              <w:t xml:space="preserve">Temas </w:t>
            </w:r>
            <w:bookmarkEnd w:id="1"/>
            <w:r w:rsidRPr="00B14F57">
              <w:rPr>
                <w:rFonts w:ascii="Arial" w:hAnsi="Arial" w:cs="Arial"/>
                <w:b/>
                <w:sz w:val="22"/>
                <w:lang w:val="es-ES_tradnl"/>
              </w:rPr>
              <w:t>Tratados</w:t>
            </w:r>
          </w:p>
          <w:p w14:paraId="40A87C1D" w14:textId="77777777" w:rsidR="005F66F2" w:rsidRPr="00B14F57" w:rsidRDefault="005F66F2" w:rsidP="005F66F2">
            <w:pPr>
              <w:rPr>
                <w:lang w:val="es-ES_tradnl"/>
              </w:rPr>
            </w:pPr>
          </w:p>
        </w:tc>
      </w:tr>
      <w:tr w:rsidR="005F66F2" w:rsidRPr="006332D6" w14:paraId="1F3CBFDC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93CDED1" w14:textId="09497D26" w:rsidR="005F66F2" w:rsidRPr="00B14F57" w:rsidRDefault="00EF4F75" w:rsidP="005F66F2">
            <w:pPr>
              <w:pStyle w:val="Encabezadoenmaysculas"/>
              <w:rPr>
                <w:lang w:val="es-ES_tradnl"/>
              </w:rPr>
            </w:pPr>
            <w:bookmarkStart w:id="2" w:name="MinuteItems"/>
            <w:bookmarkStart w:id="3" w:name="MinuteTopicSection"/>
            <w:bookmarkEnd w:id="2"/>
            <w:r>
              <w:rPr>
                <w:lang w:val="es-ES_tradnl"/>
              </w:rPr>
              <w:t>Temas generales</w:t>
            </w:r>
          </w:p>
        </w:tc>
      </w:tr>
      <w:tr w:rsidR="005F66F2" w:rsidRPr="006332D6" w14:paraId="24F217E6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991CC8" w14:textId="42B5C885" w:rsidR="005F66F2" w:rsidRPr="00B14F57" w:rsidRDefault="006332D6" w:rsidP="006332D6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Revisión de avances con respecto a </w:t>
            </w:r>
            <w:proofErr w:type="spellStart"/>
            <w:r>
              <w:rPr>
                <w:lang w:val="es-ES_tradnl"/>
              </w:rPr>
              <w:t>Release</w:t>
            </w:r>
            <w:proofErr w:type="spellEnd"/>
            <w:r>
              <w:rPr>
                <w:lang w:val="es-ES_tradnl"/>
              </w:rPr>
              <w:t xml:space="preserve"> 1.</w:t>
            </w:r>
          </w:p>
        </w:tc>
      </w:tr>
      <w:tr w:rsidR="00DC2917" w:rsidRPr="006332D6" w14:paraId="074B3AE4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CF4681F" w14:textId="7207F338" w:rsidR="00DC2917" w:rsidRDefault="006332D6" w:rsidP="006332D6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Establecer metas para entrega de </w:t>
            </w:r>
            <w:proofErr w:type="spellStart"/>
            <w:r>
              <w:rPr>
                <w:lang w:val="es-ES_tradnl"/>
              </w:rPr>
              <w:t>Release</w:t>
            </w:r>
            <w:proofErr w:type="spellEnd"/>
            <w:r>
              <w:rPr>
                <w:lang w:val="es-ES_tradnl"/>
              </w:rPr>
              <w:t xml:space="preserve"> 2.</w:t>
            </w:r>
          </w:p>
        </w:tc>
      </w:tr>
      <w:tr w:rsidR="00DE0D72" w:rsidRPr="006332D6" w14:paraId="68E17D00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90ED3D6" w14:textId="718DA9F5" w:rsidR="00DE0D72" w:rsidRDefault="006332D6" w:rsidP="00DC2917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>Comentarios sobre el código.</w:t>
            </w:r>
          </w:p>
        </w:tc>
      </w:tr>
      <w:tr w:rsidR="005F66F2" w:rsidRPr="004277A1" w14:paraId="0C549150" w14:textId="77777777" w:rsidTr="005F66F2">
        <w:trPr>
          <w:trHeight w:val="360"/>
        </w:trPr>
        <w:tc>
          <w:tcPr>
            <w:tcW w:w="58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AD4F062" w14:textId="0778C9DA" w:rsidR="005F66F2" w:rsidRPr="00B14F57" w:rsidRDefault="00EF4F75" w:rsidP="005F66F2">
            <w:pPr>
              <w:pStyle w:val="Encabezadoenmaysculas"/>
              <w:rPr>
                <w:lang w:val="es-ES_tradnl"/>
              </w:rPr>
            </w:pPr>
            <w:r>
              <w:rPr>
                <w:lang w:val="es-ES_tradnl"/>
              </w:rPr>
              <w:t xml:space="preserve">Lista de </w:t>
            </w:r>
            <w:r w:rsidR="005F66F2" w:rsidRPr="00B14F57">
              <w:rPr>
                <w:lang w:val="es-ES_tradnl"/>
              </w:rPr>
              <w:t>Compromisos</w:t>
            </w:r>
          </w:p>
        </w:tc>
        <w:tc>
          <w:tcPr>
            <w:tcW w:w="14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16AD4D" w14:textId="77777777" w:rsidR="005F66F2" w:rsidRPr="00B14F57" w:rsidRDefault="005F66F2" w:rsidP="005F66F2">
            <w:pPr>
              <w:pStyle w:val="Encabezadoenmaysculas"/>
              <w:rPr>
                <w:lang w:val="es-ES_tradnl"/>
              </w:rPr>
            </w:pPr>
            <w:bookmarkStart w:id="4" w:name="MinutePersonResponsible"/>
            <w:r w:rsidRPr="00B14F57">
              <w:rPr>
                <w:lang w:val="es-ES_tradnl"/>
              </w:rPr>
              <w:t>Responsable</w:t>
            </w:r>
            <w:bookmarkEnd w:id="4"/>
          </w:p>
        </w:tc>
        <w:tc>
          <w:tcPr>
            <w:tcW w:w="207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F034AAD" w14:textId="0620C2A1" w:rsidR="005F66F2" w:rsidRPr="00B14F57" w:rsidRDefault="005F66F2" w:rsidP="00EF4F75">
            <w:pPr>
              <w:pStyle w:val="Encabezadoenmaysculas"/>
              <w:rPr>
                <w:lang w:val="es-ES_tradnl"/>
              </w:rPr>
            </w:pPr>
            <w:r w:rsidRPr="00B14F57">
              <w:rPr>
                <w:lang w:val="es-ES_tradnl"/>
              </w:rPr>
              <w:t xml:space="preserve">FECHA DE </w:t>
            </w:r>
            <w:r w:rsidR="00EF4F75">
              <w:rPr>
                <w:lang w:val="es-ES_tradnl"/>
              </w:rPr>
              <w:t>terminación</w:t>
            </w:r>
          </w:p>
        </w:tc>
      </w:tr>
      <w:tr w:rsidR="005F66F2" w:rsidRPr="004277A1" w14:paraId="1B4A5B43" w14:textId="77777777" w:rsidTr="00A97C09">
        <w:trPr>
          <w:trHeight w:val="360"/>
        </w:trPr>
        <w:tc>
          <w:tcPr>
            <w:tcW w:w="58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35761F6" w14:textId="5FBD1A8B" w:rsidR="005F66F2" w:rsidRDefault="006332D6" w:rsidP="005F66F2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Implementar comunicación entre dispositivo móvil y robot.</w:t>
            </w:r>
          </w:p>
        </w:tc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55E12C" w14:textId="5A4A1B66" w:rsidR="005F66F2" w:rsidRDefault="006332D6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Jesús Ramírez</w:t>
            </w:r>
          </w:p>
        </w:tc>
        <w:tc>
          <w:tcPr>
            <w:tcW w:w="2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BAC47C5" w14:textId="2F92D2CB" w:rsidR="005F66F2" w:rsidRDefault="006332D6" w:rsidP="006332D6">
            <w:pPr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  <w:r w:rsidR="00CF21EC">
              <w:rPr>
                <w:lang w:val="es-ES_tradnl"/>
              </w:rPr>
              <w:t xml:space="preserve"> de </w:t>
            </w:r>
            <w:r>
              <w:rPr>
                <w:lang w:val="es-ES_tradnl"/>
              </w:rPr>
              <w:t xml:space="preserve">noviembre </w:t>
            </w:r>
            <w:r w:rsidR="00CF21EC">
              <w:rPr>
                <w:lang w:val="es-ES_tradnl"/>
              </w:rPr>
              <w:t>de 2014</w:t>
            </w:r>
          </w:p>
        </w:tc>
      </w:tr>
      <w:tr w:rsidR="005F66F2" w:rsidRPr="006332D6" w14:paraId="64E19A64" w14:textId="77777777" w:rsidTr="00A97C09">
        <w:trPr>
          <w:trHeight w:val="262"/>
        </w:trPr>
        <w:tc>
          <w:tcPr>
            <w:tcW w:w="58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E9BD536" w14:textId="096DDEF3" w:rsidR="005F66F2" w:rsidRPr="00B14F57" w:rsidRDefault="006332D6" w:rsidP="006332D6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 xml:space="preserve">Hacer que los botones </w:t>
            </w:r>
            <w:proofErr w:type="spellStart"/>
            <w:r>
              <w:rPr>
                <w:lang w:val="es-ES_tradnl"/>
              </w:rPr>
              <w:t>drag</w:t>
            </w:r>
            <w:proofErr w:type="spellEnd"/>
            <w:r>
              <w:rPr>
                <w:lang w:val="es-ES_tradnl"/>
              </w:rPr>
              <w:t>-and-</w:t>
            </w:r>
            <w:proofErr w:type="spellStart"/>
            <w:r w:rsidRPr="006332D6">
              <w:rPr>
                <w:lang w:val="es-ES_tradnl"/>
              </w:rPr>
              <w:t>dr</w:t>
            </w:r>
            <w:bookmarkStart w:id="5" w:name="_GoBack"/>
            <w:bookmarkEnd w:id="5"/>
            <w:r w:rsidRPr="006332D6">
              <w:rPr>
                <w:lang w:val="es-ES_tradnl"/>
              </w:rPr>
              <w:t>op</w:t>
            </w:r>
            <w:proofErr w:type="spellEnd"/>
            <w:r>
              <w:rPr>
                <w:lang w:val="es-ES_tradnl"/>
              </w:rPr>
              <w:t xml:space="preserve"> puedan ser utilizados para construir las listas de instrucciones.</w:t>
            </w:r>
          </w:p>
        </w:tc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4F311E" w14:textId="6E4E6049" w:rsidR="005F66F2" w:rsidRPr="00B14F57" w:rsidRDefault="00CF21EC" w:rsidP="006332D6">
            <w:pPr>
              <w:rPr>
                <w:lang w:val="es-ES_tradnl"/>
              </w:rPr>
            </w:pPr>
            <w:r>
              <w:rPr>
                <w:lang w:val="es-ES_tradnl"/>
              </w:rPr>
              <w:t>Eugenio Sánchez</w:t>
            </w:r>
            <w:r w:rsidR="00DE0D72">
              <w:rPr>
                <w:lang w:val="es-ES_tradnl"/>
              </w:rPr>
              <w:t xml:space="preserve"> y </w:t>
            </w:r>
            <w:r w:rsidR="006332D6">
              <w:rPr>
                <w:lang w:val="es-ES_tradnl"/>
              </w:rPr>
              <w:t>Christian Rodríguez</w:t>
            </w:r>
          </w:p>
        </w:tc>
        <w:tc>
          <w:tcPr>
            <w:tcW w:w="2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1BFDB9" w14:textId="53E019DC" w:rsidR="005F66F2" w:rsidRPr="00B14F57" w:rsidRDefault="006332D6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10 de noviembre </w:t>
            </w:r>
            <w:r w:rsidR="00CF21EC">
              <w:rPr>
                <w:lang w:val="es-ES_tradnl"/>
              </w:rPr>
              <w:t>de 2014</w:t>
            </w:r>
          </w:p>
        </w:tc>
      </w:tr>
      <w:bookmarkEnd w:id="3"/>
    </w:tbl>
    <w:p w14:paraId="53E2D35E" w14:textId="77777777" w:rsidR="00BB13CC" w:rsidRPr="00B14F57" w:rsidRDefault="00BB13CC">
      <w:pPr>
        <w:rPr>
          <w:lang w:val="es-ES_tradnl"/>
        </w:rPr>
      </w:pPr>
    </w:p>
    <w:p w14:paraId="53E2D35F" w14:textId="77777777" w:rsidR="00BB13CC" w:rsidRPr="00B14F57" w:rsidRDefault="00BB13CC">
      <w:pPr>
        <w:rPr>
          <w:lang w:val="es-ES_tradnl"/>
        </w:rPr>
      </w:pPr>
    </w:p>
    <w:p w14:paraId="6B29AA81" w14:textId="0C501CBE" w:rsidR="00B26154" w:rsidRPr="00DC2917" w:rsidRDefault="00BB13CC" w:rsidP="00DC2917">
      <w:pPr>
        <w:rPr>
          <w:lang w:val="es-ES_tradnl"/>
        </w:rPr>
      </w:pPr>
      <w:r w:rsidRPr="00B14F57">
        <w:rPr>
          <w:lang w:val="es-ES_tradnl"/>
        </w:rPr>
        <w:t>C.C. Todos los presentes</w:t>
      </w:r>
      <w:bookmarkEnd w:id="0"/>
      <w:r w:rsidR="00EF4F75">
        <w:rPr>
          <w:lang w:val="es-ES_tradnl"/>
        </w:rPr>
        <w:t xml:space="preserve"> y ausentes</w:t>
      </w:r>
    </w:p>
    <w:sectPr w:rsidR="00B26154" w:rsidRPr="00DC2917" w:rsidSect="0019452A">
      <w:headerReference w:type="default" r:id="rId10"/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142AB" w14:textId="77777777" w:rsidR="004F1FE2" w:rsidRDefault="004F1FE2" w:rsidP="00320DAD">
      <w:r>
        <w:separator/>
      </w:r>
    </w:p>
  </w:endnote>
  <w:endnote w:type="continuationSeparator" w:id="0">
    <w:p w14:paraId="5E344664" w14:textId="77777777" w:rsidR="004F1FE2" w:rsidRDefault="004F1FE2" w:rsidP="00320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F25FE" w14:textId="77777777" w:rsidR="004F1FE2" w:rsidRDefault="004F1FE2" w:rsidP="00320DAD">
      <w:r>
        <w:separator/>
      </w:r>
    </w:p>
  </w:footnote>
  <w:footnote w:type="continuationSeparator" w:id="0">
    <w:p w14:paraId="17AB946D" w14:textId="77777777" w:rsidR="004F1FE2" w:rsidRDefault="004F1FE2" w:rsidP="00320D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2D368" w14:textId="4FED9E36" w:rsidR="0000421C" w:rsidRPr="005F66F2" w:rsidRDefault="0000421C" w:rsidP="005F66F2">
    <w:pPr>
      <w:pStyle w:val="Encabezado"/>
      <w:jc w:val="center"/>
      <w:rPr>
        <w:rFonts w:asciiTheme="minorHAnsi" w:hAnsiTheme="minorHAnsi"/>
        <w:b/>
        <w:sz w:val="24"/>
        <w:szCs w:val="24"/>
        <w:lang w:val="es-MX"/>
      </w:rPr>
    </w:pPr>
    <w:r w:rsidRPr="005F66F2">
      <w:rPr>
        <w:rFonts w:asciiTheme="minorHAnsi" w:hAnsiTheme="minorHAnsi"/>
        <w:b/>
        <w:sz w:val="24"/>
        <w:szCs w:val="24"/>
        <w:lang w:val="es-MX"/>
      </w:rPr>
      <w:t>MINUTA DE REUNIÓN</w:t>
    </w:r>
  </w:p>
  <w:p w14:paraId="53E2D36A" w14:textId="33788C1B" w:rsidR="0000421C" w:rsidRPr="005734DC" w:rsidRDefault="0000421C" w:rsidP="005F66F2">
    <w:pPr>
      <w:pStyle w:val="Encabezado"/>
      <w:jc w:val="center"/>
      <w:rPr>
        <w:rFonts w:asciiTheme="minorHAnsi" w:hAnsiTheme="minorHAnsi"/>
        <w:b/>
        <w:i/>
        <w:sz w:val="24"/>
        <w:szCs w:val="24"/>
        <w:lang w:val="es-MX"/>
      </w:rPr>
    </w:pPr>
    <w:r w:rsidRPr="005734DC">
      <w:rPr>
        <w:rFonts w:asciiTheme="minorHAnsi" w:hAnsiTheme="minorHAnsi"/>
        <w:b/>
        <w:i/>
        <w:sz w:val="24"/>
        <w:szCs w:val="24"/>
        <w:lang w:val="es-MX"/>
      </w:rPr>
      <w:t>(</w:t>
    </w:r>
    <w:r w:rsidR="004277A1">
      <w:rPr>
        <w:rFonts w:asciiTheme="minorHAnsi" w:hAnsiTheme="minorHAnsi"/>
        <w:b/>
        <w:i/>
        <w:sz w:val="24"/>
        <w:szCs w:val="24"/>
        <w:lang w:val="es-MX"/>
      </w:rPr>
      <w:t xml:space="preserve">Da </w:t>
    </w:r>
    <w:proofErr w:type="spellStart"/>
    <w:r w:rsidR="004277A1">
      <w:rPr>
        <w:rFonts w:asciiTheme="minorHAnsi" w:hAnsiTheme="minorHAnsi"/>
        <w:b/>
        <w:i/>
        <w:sz w:val="24"/>
        <w:szCs w:val="24"/>
        <w:lang w:val="es-MX"/>
      </w:rPr>
      <w:t>Geeks</w:t>
    </w:r>
    <w:proofErr w:type="spellEnd"/>
    <w:r w:rsidR="005734DC" w:rsidRPr="005734DC">
      <w:rPr>
        <w:rFonts w:asciiTheme="minorHAnsi" w:hAnsiTheme="minorHAnsi"/>
        <w:b/>
        <w:i/>
        <w:sz w:val="24"/>
        <w:szCs w:val="24"/>
        <w:lang w:val="es-MX"/>
      </w:rPr>
      <w:t>)</w:t>
    </w:r>
  </w:p>
  <w:p w14:paraId="53E2D36B" w14:textId="77777777" w:rsidR="0000421C" w:rsidRPr="00AA00FE" w:rsidRDefault="0000421C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3DAF"/>
    <w:multiLevelType w:val="hybridMultilevel"/>
    <w:tmpl w:val="51849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60A6A"/>
    <w:multiLevelType w:val="hybridMultilevel"/>
    <w:tmpl w:val="7EEC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438D5"/>
    <w:multiLevelType w:val="hybridMultilevel"/>
    <w:tmpl w:val="0C44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57A2C"/>
    <w:multiLevelType w:val="hybridMultilevel"/>
    <w:tmpl w:val="72521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0A6F67"/>
    <w:multiLevelType w:val="hybridMultilevel"/>
    <w:tmpl w:val="47D8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D137B"/>
    <w:multiLevelType w:val="hybridMultilevel"/>
    <w:tmpl w:val="38F69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35D81"/>
    <w:multiLevelType w:val="hybridMultilevel"/>
    <w:tmpl w:val="AC46A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71802"/>
    <w:multiLevelType w:val="hybridMultilevel"/>
    <w:tmpl w:val="52DC1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21BAE"/>
    <w:multiLevelType w:val="hybridMultilevel"/>
    <w:tmpl w:val="13481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0313C"/>
    <w:multiLevelType w:val="hybridMultilevel"/>
    <w:tmpl w:val="EE5CCC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7958E9"/>
    <w:multiLevelType w:val="hybridMultilevel"/>
    <w:tmpl w:val="64CEA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26FB6"/>
    <w:multiLevelType w:val="hybridMultilevel"/>
    <w:tmpl w:val="A1AE1B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7"/>
  </w:num>
  <w:num w:numId="5">
    <w:abstractNumId w:val="10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83"/>
    <w:rsid w:val="0000421C"/>
    <w:rsid w:val="0001253E"/>
    <w:rsid w:val="000259F3"/>
    <w:rsid w:val="00065336"/>
    <w:rsid w:val="000B67F4"/>
    <w:rsid w:val="00154C72"/>
    <w:rsid w:val="00173DFB"/>
    <w:rsid w:val="00173EFE"/>
    <w:rsid w:val="001771D1"/>
    <w:rsid w:val="0019452A"/>
    <w:rsid w:val="001A2B0C"/>
    <w:rsid w:val="001C5C93"/>
    <w:rsid w:val="001D64FB"/>
    <w:rsid w:val="00201DC2"/>
    <w:rsid w:val="00203D71"/>
    <w:rsid w:val="00211D97"/>
    <w:rsid w:val="0021314A"/>
    <w:rsid w:val="002155CE"/>
    <w:rsid w:val="00215858"/>
    <w:rsid w:val="00236406"/>
    <w:rsid w:val="00242F53"/>
    <w:rsid w:val="002527A0"/>
    <w:rsid w:val="00256F35"/>
    <w:rsid w:val="00262EFA"/>
    <w:rsid w:val="002D0BBF"/>
    <w:rsid w:val="00320DAD"/>
    <w:rsid w:val="003317A5"/>
    <w:rsid w:val="00381BCF"/>
    <w:rsid w:val="003A054B"/>
    <w:rsid w:val="004046EC"/>
    <w:rsid w:val="0042722F"/>
    <w:rsid w:val="004277A1"/>
    <w:rsid w:val="004615F2"/>
    <w:rsid w:val="004F1FE2"/>
    <w:rsid w:val="004F2455"/>
    <w:rsid w:val="00537DCA"/>
    <w:rsid w:val="00561114"/>
    <w:rsid w:val="005734DC"/>
    <w:rsid w:val="005C421F"/>
    <w:rsid w:val="005F66F2"/>
    <w:rsid w:val="00611D27"/>
    <w:rsid w:val="006332D6"/>
    <w:rsid w:val="00656CBB"/>
    <w:rsid w:val="00684B79"/>
    <w:rsid w:val="00687921"/>
    <w:rsid w:val="0069079D"/>
    <w:rsid w:val="006A2883"/>
    <w:rsid w:val="006C421D"/>
    <w:rsid w:val="006D2EF3"/>
    <w:rsid w:val="007100C9"/>
    <w:rsid w:val="00721234"/>
    <w:rsid w:val="007219A0"/>
    <w:rsid w:val="007418C6"/>
    <w:rsid w:val="00772D34"/>
    <w:rsid w:val="00794D48"/>
    <w:rsid w:val="007A09FD"/>
    <w:rsid w:val="007B761D"/>
    <w:rsid w:val="007C4DA6"/>
    <w:rsid w:val="007E7DFC"/>
    <w:rsid w:val="008166DA"/>
    <w:rsid w:val="0084626F"/>
    <w:rsid w:val="0085298D"/>
    <w:rsid w:val="008740C3"/>
    <w:rsid w:val="00875DC9"/>
    <w:rsid w:val="008B5638"/>
    <w:rsid w:val="008F3800"/>
    <w:rsid w:val="009059DC"/>
    <w:rsid w:val="00935A83"/>
    <w:rsid w:val="00955DAA"/>
    <w:rsid w:val="0096411E"/>
    <w:rsid w:val="0098682C"/>
    <w:rsid w:val="009B4548"/>
    <w:rsid w:val="009C0987"/>
    <w:rsid w:val="009D4C8F"/>
    <w:rsid w:val="009E29FD"/>
    <w:rsid w:val="009F070D"/>
    <w:rsid w:val="00A03F36"/>
    <w:rsid w:val="00A2163D"/>
    <w:rsid w:val="00A42F03"/>
    <w:rsid w:val="00A97C09"/>
    <w:rsid w:val="00AA00FE"/>
    <w:rsid w:val="00AB6147"/>
    <w:rsid w:val="00AD2484"/>
    <w:rsid w:val="00AD61D2"/>
    <w:rsid w:val="00B0130D"/>
    <w:rsid w:val="00B0135E"/>
    <w:rsid w:val="00B05C65"/>
    <w:rsid w:val="00B14F57"/>
    <w:rsid w:val="00B25F8A"/>
    <w:rsid w:val="00B26154"/>
    <w:rsid w:val="00B334C7"/>
    <w:rsid w:val="00B3462B"/>
    <w:rsid w:val="00B34946"/>
    <w:rsid w:val="00B65A33"/>
    <w:rsid w:val="00B73A50"/>
    <w:rsid w:val="00B87CA9"/>
    <w:rsid w:val="00BB13CC"/>
    <w:rsid w:val="00BC427F"/>
    <w:rsid w:val="00C87ADA"/>
    <w:rsid w:val="00C907A5"/>
    <w:rsid w:val="00CF21EC"/>
    <w:rsid w:val="00D131AE"/>
    <w:rsid w:val="00D21B74"/>
    <w:rsid w:val="00D55843"/>
    <w:rsid w:val="00D83003"/>
    <w:rsid w:val="00DB6106"/>
    <w:rsid w:val="00DC2917"/>
    <w:rsid w:val="00DD38E9"/>
    <w:rsid w:val="00DD79E6"/>
    <w:rsid w:val="00DE0D72"/>
    <w:rsid w:val="00DE3B16"/>
    <w:rsid w:val="00DF5F58"/>
    <w:rsid w:val="00E11BAA"/>
    <w:rsid w:val="00E1254F"/>
    <w:rsid w:val="00E47CAF"/>
    <w:rsid w:val="00E55EA7"/>
    <w:rsid w:val="00E71319"/>
    <w:rsid w:val="00E93D8F"/>
    <w:rsid w:val="00EA77D8"/>
    <w:rsid w:val="00EC57EE"/>
    <w:rsid w:val="00ED4275"/>
    <w:rsid w:val="00EF4F75"/>
    <w:rsid w:val="00F1331E"/>
    <w:rsid w:val="00F21302"/>
    <w:rsid w:val="00F4134A"/>
    <w:rsid w:val="00F52456"/>
    <w:rsid w:val="00FC2262"/>
    <w:rsid w:val="00FC41C2"/>
    <w:rsid w:val="00FD0416"/>
    <w:rsid w:val="00F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2D312"/>
  <w15:docId w15:val="{04827056-206D-4F8D-ACF8-55CADB1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1D2"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rsid w:val="00AD61D2"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rsid w:val="00AD61D2"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rsid w:val="00AD61D2"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rsid w:val="00AD61D2"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rsid w:val="00AD61D2"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AD61D2"/>
    <w:rPr>
      <w:rFonts w:cs="Times New Roman"/>
    </w:rPr>
  </w:style>
  <w:style w:type="paragraph" w:customStyle="1" w:styleId="Encabezadoenmaysculas">
    <w:name w:val="Encabezado en mayúsculas"/>
    <w:basedOn w:val="Normal"/>
    <w:rsid w:val="00AD61D2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sid w:val="00AD61D2"/>
    <w:rPr>
      <w:lang w:val="es-ES" w:eastAsia="es-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uiPriority w:val="34"/>
    <w:qFormat/>
    <w:rsid w:val="00F1331E"/>
    <w:pPr>
      <w:ind w:left="720"/>
      <w:contextualSpacing/>
    </w:pPr>
    <w:rPr>
      <w:szCs w:val="14"/>
    </w:rPr>
  </w:style>
  <w:style w:type="paragraph" w:styleId="Encabezado">
    <w:name w:val="header"/>
    <w:basedOn w:val="Normal"/>
    <w:link w:val="EncabezadoCar"/>
    <w:rsid w:val="00320DAD"/>
    <w:pPr>
      <w:tabs>
        <w:tab w:val="center" w:pos="4419"/>
        <w:tab w:val="right" w:pos="8838"/>
      </w:tabs>
    </w:pPr>
    <w:rPr>
      <w:szCs w:val="14"/>
    </w:rPr>
  </w:style>
  <w:style w:type="character" w:customStyle="1" w:styleId="EncabezadoCar">
    <w:name w:val="Encabezado Car"/>
    <w:basedOn w:val="Fuentedeprrafopredeter"/>
    <w:link w:val="Encabezado"/>
    <w:rsid w:val="00320DAD"/>
    <w:rPr>
      <w:rFonts w:ascii="Tahoma" w:hAnsi="Tahoma" w:cs="Tahoma"/>
      <w:spacing w:val="4"/>
      <w:sz w:val="16"/>
      <w:szCs w:val="14"/>
      <w:lang w:val="en-GB" w:eastAsia="en-US" w:bidi="ne-IN"/>
    </w:rPr>
  </w:style>
  <w:style w:type="paragraph" w:styleId="Piedepgina">
    <w:name w:val="footer"/>
    <w:basedOn w:val="Normal"/>
    <w:link w:val="PiedepginaCar"/>
    <w:rsid w:val="00320DAD"/>
    <w:pPr>
      <w:tabs>
        <w:tab w:val="center" w:pos="4419"/>
        <w:tab w:val="right" w:pos="8838"/>
      </w:tabs>
    </w:pPr>
    <w:rPr>
      <w:szCs w:val="14"/>
    </w:rPr>
  </w:style>
  <w:style w:type="character" w:customStyle="1" w:styleId="PiedepginaCar">
    <w:name w:val="Pie de página Car"/>
    <w:basedOn w:val="Fuentedeprrafopredeter"/>
    <w:link w:val="Piedepgina"/>
    <w:rsid w:val="00320DAD"/>
    <w:rPr>
      <w:rFonts w:ascii="Tahoma" w:hAnsi="Tahoma" w:cs="Tahoma"/>
      <w:spacing w:val="4"/>
      <w:sz w:val="16"/>
      <w:szCs w:val="14"/>
      <w:lang w:val="en-GB" w:eastAsia="en-US" w:bidi="ne-IN"/>
    </w:rPr>
  </w:style>
  <w:style w:type="table" w:styleId="Tablaconcuadrcula">
    <w:name w:val="Table Grid"/>
    <w:basedOn w:val="Tablanormal"/>
    <w:rsid w:val="00320D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C4DA6"/>
    <w:pPr>
      <w:spacing w:line="240" w:lineRule="atLeast"/>
      <w:ind w:left="720"/>
      <w:contextualSpacing/>
    </w:pPr>
    <w:rPr>
      <w:rFonts w:asciiTheme="minorHAnsi" w:eastAsiaTheme="minorHAnsi" w:hAnsiTheme="minorHAnsi" w:cstheme="minorBidi"/>
      <w:spacing w:val="0"/>
      <w:sz w:val="20"/>
      <w:szCs w:val="20"/>
      <w:lang w:val="es-MX" w:bidi="ar-SA"/>
    </w:rPr>
  </w:style>
  <w:style w:type="character" w:styleId="nfasisintenso">
    <w:name w:val="Intense Emphasis"/>
    <w:basedOn w:val="Fuentedeprrafopredeter"/>
    <w:uiPriority w:val="21"/>
    <w:qFormat/>
    <w:rsid w:val="00065336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rsid w:val="006879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rodriguez\Datos%20de%20programa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D5EEA7CD69942AD0EDFCDEA886077" ma:contentTypeVersion="1" ma:contentTypeDescription="Create a new document." ma:contentTypeScope="" ma:versionID="34ae39ba9f0d01143053fcb7649c8be7">
  <xsd:schema xmlns:xsd="http://www.w3.org/2001/XMLSchema" xmlns:p="http://schemas.microsoft.com/office/2006/metadata/properties" xmlns:ns2="bf07114d-5eab-4786-b841-66313f7b509b" targetNamespace="http://schemas.microsoft.com/office/2006/metadata/properties" ma:root="true" ma:fieldsID="5a58ecb2a376ef2670bb8e694f22575d" ns2:_="">
    <xsd:import namespace="bf07114d-5eab-4786-b841-66313f7b509b"/>
    <xsd:element name="properties">
      <xsd:complexType>
        <xsd:sequence>
          <xsd:element name="documentManagement">
            <xsd:complexType>
              <xsd:all>
                <xsd:element ref="ns2:Estatus_x0020_del_x0020_documen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f07114d-5eab-4786-b841-66313f7b509b" elementFormDefault="qualified">
    <xsd:import namespace="http://schemas.microsoft.com/office/2006/documentManagement/types"/>
    <xsd:element name="Estatus_x0020_del_x0020_documento" ma:index="8" nillable="true" ma:displayName="Estatus del documento" ma:default="En edición" ma:description="Columna para verificar el estado del documento" ma:format="Dropdown" ma:internalName="Estatus_x0020_del_x0020_documento">
      <xsd:simpleType>
        <xsd:restriction base="dms:Choice">
          <xsd:enumeration value="En edición"/>
          <xsd:enumeration value="Por aprobar"/>
          <xsd:enumeration value="Aprobad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status_x0020_del_x0020_documento xmlns="bf07114d-5eab-4786-b841-66313f7b509b">En edición</Estatus_x0020_del_x0020_document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06464D-E871-4555-96CE-E1A5DF1BD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07114d-5eab-4786-b841-66313f7b509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EA6D976-4306-4568-8CDC-FB1B1BF4FF7E}">
  <ds:schemaRefs>
    <ds:schemaRef ds:uri="http://schemas.microsoft.com/office/2006/metadata/properties"/>
    <ds:schemaRef ds:uri="bf07114d-5eab-4786-b841-66313f7b509b"/>
  </ds:schemaRefs>
</ds:datastoreItem>
</file>

<file path=customXml/itemProps3.xml><?xml version="1.0" encoding="utf-8"?>
<ds:datastoreItem xmlns:ds="http://schemas.openxmlformats.org/officeDocument/2006/customXml" ds:itemID="{803D9B81-8027-481C-A7E5-608ACF96CE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13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Reunión validación alta destinatarios</vt:lpstr>
      <vt:lpstr>Minuta de Reunión validación alta destinatarios</vt:lpstr>
    </vt:vector>
  </TitlesOfParts>
  <Company>Microsoft Corporation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validación alta destinatarios</dc:title>
  <dc:creator>Da Geeks</dc:creator>
  <cp:lastModifiedBy>Christian Eduardo Rodriguez Palacios</cp:lastModifiedBy>
  <cp:revision>6</cp:revision>
  <cp:lastPrinted>2010-08-30T23:29:00Z</cp:lastPrinted>
  <dcterms:created xsi:type="dcterms:W3CDTF">2014-10-13T23:50:00Z</dcterms:created>
  <dcterms:modified xsi:type="dcterms:W3CDTF">2014-11-04T01:44:00Z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  <property fmtid="{D5CDD505-2E9C-101B-9397-08002B2CF9AE}" pid="3" name="ContentTypeId">
    <vt:lpwstr>0x010100DE9D5EEA7CD69942AD0EDFCDEA886077</vt:lpwstr>
  </property>
  <property fmtid="{D5CDD505-2E9C-101B-9397-08002B2CF9AE}" pid="4" name="WorkflowCreationPath">
    <vt:lpwstr>7bb07e32-c33b-4eb3-94f2-5a53cf14fabb,4;7bb07e32-c33b-4eb3-94f2-5a53cf14fabb,4;51212c1b-ae92-458e-b579-db122f113194,17;</vt:lpwstr>
  </property>
  <property fmtid="{D5CDD505-2E9C-101B-9397-08002B2CF9AE}" pid="5" name="AssignedTo">
    <vt:lpwstr>Alejandro Morales Gonzalez7</vt:lpwstr>
  </property>
  <property fmtid="{D5CDD505-2E9C-101B-9397-08002B2CF9AE}" pid="6" name="Document ID">
    <vt:lpwstr>78</vt:lpwstr>
  </property>
  <property fmtid="{D5CDD505-2E9C-101B-9397-08002B2CF9AE}" pid="7" name="TaskStatus">
    <vt:lpwstr>Por Iniciar</vt:lpwstr>
  </property>
</Properties>
</file>